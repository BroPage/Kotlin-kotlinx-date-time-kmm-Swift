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77E9" w:rsidRDefault="00D077E9" w:rsidP="00AD6AD7">
      <w:pPr>
        <w:ind w:left="-18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47AB9FC" wp14:editId="433DA222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Picture 1" descr="street view with city buildings, market and street s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0"/>
        <w:gridCol w:w="5310"/>
        <w:gridCol w:w="270"/>
      </w:tblGrid>
      <w:tr w:rsidR="00D077E9" w:rsidTr="00621426">
        <w:trPr>
          <w:gridAfter w:val="1"/>
          <w:wAfter w:w="270" w:type="dxa"/>
          <w:trHeight w:val="1894"/>
        </w:trPr>
        <w:tc>
          <w:tcPr>
            <w:tcW w:w="55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621426">
            <w:pPr>
              <w:ind w:left="-180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E81C4ED" wp14:editId="436C7204">
                      <wp:extent cx="3528695" cy="1685925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6859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77E9" w:rsidRDefault="008B6C1A" w:rsidP="00D077E9">
                                  <w:pPr>
                                    <w:pStyle w:val="Title"/>
                                  </w:pPr>
                                  <w:r>
                                    <w:t xml:space="preserve">KMM Transition Notes </w:t>
                                  </w:r>
                                </w:p>
                                <w:p w:rsidR="008B6C1A" w:rsidRPr="00D86945" w:rsidRDefault="008B6C1A" w:rsidP="00D077E9">
                                  <w:pPr>
                                    <w:pStyle w:val="Title"/>
                                  </w:pPr>
                                </w:p>
                                <w:p w:rsidR="00D077E9" w:rsidRPr="00D86945" w:rsidRDefault="00D077E9" w:rsidP="00D077E9">
                                  <w:pPr>
                                    <w:pStyle w:val="Title"/>
                                    <w:spacing w:after="0"/>
                                  </w:pPr>
                                  <w:r w:rsidRPr="00D86945">
                                    <w:t>2018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E81C4E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13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" filled="f" stroked="f" strokeweight=".5pt">
                      <v:textbox>
                        <w:txbxContent>
                          <w:p w:rsidR="00D077E9" w:rsidRDefault="008B6C1A" w:rsidP="00D077E9">
                            <w:pPr>
                              <w:pStyle w:val="Title"/>
                            </w:pPr>
                            <w:r>
                              <w:t xml:space="preserve">KMM Transition Notes </w:t>
                            </w:r>
                          </w:p>
                          <w:p w:rsidR="008B6C1A" w:rsidRPr="00D86945" w:rsidRDefault="008B6C1A" w:rsidP="00D077E9">
                            <w:pPr>
                              <w:pStyle w:val="Title"/>
                            </w:pPr>
                          </w:p>
                          <w:p w:rsidR="00D077E9" w:rsidRPr="00D86945" w:rsidRDefault="00D077E9" w:rsidP="00D077E9">
                            <w:pPr>
                              <w:pStyle w:val="Title"/>
                              <w:spacing w:after="0"/>
                            </w:pPr>
                            <w:r w:rsidRPr="00D86945">
                              <w:t>2018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077E9" w:rsidRDefault="00D077E9" w:rsidP="00621426">
            <w:pPr>
              <w:ind w:left="-180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25EECF4" wp14:editId="7EB51CE3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E5F4E30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Tr="00621426">
        <w:trPr>
          <w:gridAfter w:val="1"/>
          <w:wAfter w:w="270" w:type="dxa"/>
          <w:trHeight w:val="7636"/>
        </w:trPr>
        <w:tc>
          <w:tcPr>
            <w:tcW w:w="55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621426">
            <w:pPr>
              <w:ind w:left="-180"/>
              <w:rPr>
                <w:noProof/>
              </w:rPr>
            </w:pPr>
          </w:p>
        </w:tc>
      </w:tr>
      <w:tr w:rsidR="00D077E9" w:rsidTr="00621426">
        <w:trPr>
          <w:gridBefore w:val="1"/>
          <w:wBefore w:w="270" w:type="dxa"/>
          <w:trHeight w:val="2171"/>
        </w:trPr>
        <w:tc>
          <w:tcPr>
            <w:tcW w:w="55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98D5C7364B6941F5B121AD3EA40C9C41"/>
              </w:placeholder>
              <w15:appearance w15:val="hidden"/>
            </w:sdtPr>
            <w:sdtEndPr/>
            <w:sdtContent>
              <w:p w:rsidR="00D077E9" w:rsidRDefault="007777B8" w:rsidP="007777B8">
                <w:r>
                  <w:rPr>
                    <w:rStyle w:val="SubtitleChar"/>
                    <w:b w:val="0"/>
                  </w:rPr>
                  <w:fldChar w:fldCharType="begin"/>
                </w:r>
                <w:r>
                  <w:rPr>
                    <w:rStyle w:val="SubtitleChar"/>
                    <w:b w:val="0"/>
                  </w:rPr>
                  <w:instrText xml:space="preserve"> DATE  \@ "MMMM d, yyyy"  \* MERGEFORMAT </w:instrText>
                </w:r>
                <w:r>
                  <w:rPr>
                    <w:rStyle w:val="SubtitleChar"/>
                    <w:b w:val="0"/>
                  </w:rPr>
                  <w:fldChar w:fldCharType="separate"/>
                </w:r>
                <w:r w:rsidR="00856F7E">
                  <w:rPr>
                    <w:rStyle w:val="SubtitleChar"/>
                    <w:b w:val="0"/>
                    <w:noProof/>
                  </w:rPr>
                  <w:t>February 21, 2021</w:t>
                </w:r>
                <w:r>
                  <w:rPr>
                    <w:rStyle w:val="SubtitleChar"/>
                    <w:b w:val="0"/>
                  </w:rPr>
                  <w:fldChar w:fldCharType="end"/>
                </w:r>
              </w:p>
            </w:sdtContent>
          </w:sdt>
          <w:p w:rsidR="00D077E9" w:rsidRDefault="00D077E9" w:rsidP="00621426">
            <w:pPr>
              <w:ind w:left="-180"/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05221EEA" wp14:editId="0908A099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F6B81ED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:rsidR="00D077E9" w:rsidRDefault="00D077E9" w:rsidP="00621426">
            <w:pPr>
              <w:ind w:left="-180"/>
              <w:rPr>
                <w:noProof/>
                <w:sz w:val="10"/>
                <w:szCs w:val="10"/>
              </w:rPr>
            </w:pPr>
          </w:p>
          <w:p w:rsidR="00D077E9" w:rsidRDefault="00D077E9" w:rsidP="00621426">
            <w:pPr>
              <w:ind w:left="-180"/>
              <w:rPr>
                <w:noProof/>
                <w:sz w:val="10"/>
                <w:szCs w:val="10"/>
              </w:rPr>
            </w:pPr>
          </w:p>
          <w:p w:rsidR="00D077E9" w:rsidRDefault="00D44C20" w:rsidP="007777B8">
            <w:sdt>
              <w:sdtPr>
                <w:id w:val="-1740469667"/>
                <w:placeholder>
                  <w:docPart w:val="988113FF879A48E28A3AF46DB34A07FD"/>
                </w:placeholder>
                <w15:appearance w15:val="hidden"/>
              </w:sdtPr>
              <w:sdtEndPr/>
              <w:sdtContent>
                <w:sdt>
                  <w:sdtPr>
                    <w:alias w:val="Company"/>
                    <w:tag w:val=""/>
                    <w:id w:val="-1220512637"/>
                    <w:placeholder>
                      <w:docPart w:val="B3D1319A89D94415A4B5C318E088E84A"/>
                    </w:placeholder>
                    <w:dataBinding w:prefixMappings="xmlns:ns0='http://schemas.openxmlformats.org/officeDocument/2006/extended-properties' " w:xpath="/ns0:Properties[1]/ns0:Company[1]" w:storeItemID="{6668398D-A668-4E3E-A5EB-62B293D839F1}"/>
                    <w:text/>
                  </w:sdtPr>
                  <w:sdtEndPr/>
                  <w:sdtContent>
                    <w:r w:rsidR="008B6C1A">
                      <w:t>Chorus Enterprise</w:t>
                    </w:r>
                  </w:sdtContent>
                </w:sdt>
              </w:sdtContent>
            </w:sdt>
          </w:p>
          <w:p w:rsidR="00D077E9" w:rsidRDefault="00D077E9" w:rsidP="007777B8">
            <w:r w:rsidRPr="00B231E5">
              <w:t>Authored by:</w:t>
            </w:r>
            <w:r>
              <w:t xml:space="preserve"> </w:t>
            </w:r>
            <w:sdt>
              <w:sdtPr>
                <w:rPr>
                  <w:rStyle w:val="BalloonTextChar"/>
                  <w:caps/>
                  <w:spacing w:val="20"/>
                  <w:sz w:val="22"/>
                  <w:szCs w:val="22"/>
                </w:rPr>
                <w:alias w:val="Your Name"/>
                <w:tag w:val="Your Name"/>
                <w:id w:val="-180584491"/>
                <w:placeholder>
                  <w:docPart w:val="3EE6CA97CF484487A4EA89E5CD1137D4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>
                <w:rPr>
                  <w:rStyle w:val="BalloonTextChar"/>
                </w:rPr>
              </w:sdtEndPr>
              <w:sdtContent>
                <w:r w:rsidR="006B5EEE" w:rsidRPr="006B5EEE">
                  <w:rPr>
                    <w:rStyle w:val="BalloonTextChar"/>
                    <w:caps/>
                    <w:spacing w:val="20"/>
                    <w:sz w:val="22"/>
                    <w:szCs w:val="22"/>
                  </w:rPr>
                  <w:t xml:space="preserve"> PAGE TYLER </w:t>
                </w:r>
              </w:sdtContent>
            </w:sdt>
          </w:p>
          <w:p w:rsidR="00D077E9" w:rsidRPr="00D86945" w:rsidRDefault="00D077E9" w:rsidP="00621426">
            <w:pPr>
              <w:ind w:left="-180"/>
              <w:rPr>
                <w:noProof/>
                <w:sz w:val="10"/>
                <w:szCs w:val="10"/>
              </w:rPr>
            </w:pPr>
          </w:p>
        </w:tc>
      </w:tr>
    </w:tbl>
    <w:p w:rsidR="00D077E9" w:rsidRDefault="00D077E9" w:rsidP="007777B8">
      <w:pPr>
        <w:spacing w:after="200"/>
      </w:pPr>
      <w:r w:rsidRPr="00D967AC">
        <w:rPr>
          <w:noProof/>
        </w:rPr>
        <w:drawing>
          <wp:anchor distT="0" distB="0" distL="114300" distR="114300" simplePos="0" relativeHeight="251661312" behindDoc="0" locked="0" layoutInCell="1" allowOverlap="1" wp14:anchorId="2B05B9CB" wp14:editId="15B55AAB">
            <wp:simplePos x="0" y="0"/>
            <wp:positionH relativeFrom="column">
              <wp:posOffset>4951730</wp:posOffset>
            </wp:positionH>
            <wp:positionV relativeFrom="paragraph">
              <wp:posOffset>7353997</wp:posOffset>
            </wp:positionV>
            <wp:extent cx="1483995" cy="643890"/>
            <wp:effectExtent l="0" t="0" r="0" b="3810"/>
            <wp:wrapNone/>
            <wp:docPr id="12" name="Graphic 201" descr="logo-placeholder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201" descr="logo-placeholder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995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9641541" wp14:editId="3F90553A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FF80B" id="Rectangle 2" o:spid="_x0000_s1026" alt="colored rectangle" style="position:absolute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" fillcolor="#34aba2 [3206]" stroked="f" strokeweight="2pt">
                <w10:wrap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F225A27" wp14:editId="03E959F8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6FABF8" id="Rectangle 3" o:spid="_x0000_s1026" alt="white rectangle for text on cover" style="position:absolute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3zqwIAAK8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" fillcolor="white [3212]" stroked="f" strokeweight="2pt">
                <w10:wrap anchory="page"/>
              </v:rect>
            </w:pict>
          </mc:Fallback>
        </mc:AlternateContent>
      </w:r>
      <w:r>
        <w:br w:type="page"/>
      </w:r>
    </w:p>
    <w:p w:rsidR="00D077E9" w:rsidRDefault="00051DAD" w:rsidP="007777B8">
      <w:pPr>
        <w:pStyle w:val="Heading1"/>
      </w:pPr>
      <w:r>
        <w:lastRenderedPageBreak/>
        <w:t>Over</w:t>
      </w:r>
      <w:r w:rsidR="00FA733F">
        <w:t>view</w:t>
      </w:r>
    </w:p>
    <w:tbl>
      <w:tblPr>
        <w:tblStyle w:val="TableGrid"/>
        <w:tblW w:w="10333" w:type="dxa"/>
        <w:tblInd w:w="85" w:type="dxa"/>
        <w:tblLook w:val="0000" w:firstRow="0" w:lastRow="0" w:firstColumn="0" w:lastColumn="0" w:noHBand="0" w:noVBand="0"/>
      </w:tblPr>
      <w:tblGrid>
        <w:gridCol w:w="10392"/>
      </w:tblGrid>
      <w:tr w:rsidR="00D077E9" w:rsidTr="007777B8">
        <w:trPr>
          <w:trHeight w:val="5445"/>
        </w:trPr>
        <w:tc>
          <w:tcPr>
            <w:tcW w:w="10333" w:type="dxa"/>
          </w:tcPr>
          <w:sdt>
            <w:sdtPr>
              <w:id w:val="1660650702"/>
              <w:placeholder>
                <w:docPart w:val="DA7EECCA77E04BB2BCC9365131BF2282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/>
            <w:sdtContent>
              <w:p w:rsidR="00D077E9" w:rsidRDefault="00FA733F" w:rsidP="007777B8">
                <w:pPr>
                  <w:pStyle w:val="Heading2"/>
                  <w:ind w:left="-30"/>
                  <w:outlineLvl w:val="1"/>
                </w:pPr>
                <w:r>
                  <w:t>Making the Journey to the KMM environment</w:t>
                </w:r>
              </w:p>
            </w:sdtContent>
          </w:sdt>
          <w:p w:rsidR="00DF027C" w:rsidRDefault="00FA733F" w:rsidP="007777B8">
            <w:pPr>
              <w:pStyle w:val="Content"/>
              <w:ind w:left="-15"/>
            </w:pPr>
            <w:r>
              <w:t>When I made the decision to move my application to the Kotlin KMM environment I had know idea of what the iOS environment would bring. What I found in XCode and Swift was a</w:t>
            </w:r>
            <w:r w:rsidR="00D83923">
              <w:t>n environment</w:t>
            </w:r>
            <w:r>
              <w:t xml:space="preserve"> </w:t>
            </w:r>
            <w:r w:rsidR="00D83923">
              <w:t xml:space="preserve">was very similar to what I was use to </w:t>
            </w:r>
            <w:r w:rsidR="00D274D4">
              <w:t>in Android Studio.  This document is presented as an overview of the process I used to make this transition.</w:t>
            </w:r>
          </w:p>
          <w:p w:rsidR="00D274D4" w:rsidRDefault="00D274D4" w:rsidP="007777B8">
            <w:pPr>
              <w:pStyle w:val="Content"/>
              <w:ind w:left="-15"/>
            </w:pPr>
          </w:p>
          <w:p w:rsidR="00D274D4" w:rsidRDefault="00540D00" w:rsidP="007777B8">
            <w:pPr>
              <w:pStyle w:val="Content"/>
              <w:ind w:left="-15"/>
            </w:pPr>
            <w:r>
              <w:t xml:space="preserve">The application that is referred to in this document is the </w:t>
            </w:r>
            <w:proofErr w:type="spellStart"/>
            <w:r>
              <w:t>KotlinDateTime</w:t>
            </w:r>
            <w:proofErr w:type="spellEnd"/>
            <w:r>
              <w:t xml:space="preserve"> example program. I used this small sample program to first address the number one issue that keep my program from being a multiple platform program and that was date processing. I also used it to introduce myself to the new environments of Swift and XCode. Please remember </w:t>
            </w:r>
            <w:r w:rsidR="00626016">
              <w:t>I am going into these new tools with know knowledge at all so if you have better suggestions on anything I present here then please add then to this post. I purposefully used the simplest Android Kotlin code in this example. I am trying to make it easily readable for someone coming the other way iOS to Android.</w:t>
            </w:r>
          </w:p>
          <w:p w:rsidR="00626016" w:rsidRDefault="00626016" w:rsidP="007777B8">
            <w:pPr>
              <w:pStyle w:val="Content"/>
              <w:ind w:left="-15"/>
            </w:pPr>
          </w:p>
          <w:p w:rsidR="00DF027C" w:rsidRDefault="00E25A69" w:rsidP="007777B8">
            <w:pPr>
              <w:pStyle w:val="Content"/>
              <w:ind w:left="-15"/>
            </w:pPr>
            <w:r>
              <w:t>Here is what I have found</w:t>
            </w:r>
          </w:p>
        </w:tc>
      </w:tr>
      <w:tr w:rsidR="00DF027C" w:rsidTr="007777B8">
        <w:trPr>
          <w:trHeight w:val="2916"/>
        </w:trPr>
        <w:tc>
          <w:tcPr>
            <w:tcW w:w="10333" w:type="dxa"/>
          </w:tcPr>
          <w:p w:rsidR="00DF027C" w:rsidRPr="00DF027C" w:rsidRDefault="00E25A69" w:rsidP="00AD6AD7">
            <w:pPr>
              <w:pStyle w:val="EmphasisText"/>
              <w:ind w:left="-18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576060" cy="3418413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FullScreenBothPhones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8096" cy="3424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7E96" w:rsidRDefault="00247E96" w:rsidP="00AD6AD7">
      <w:pPr>
        <w:ind w:left="-180"/>
      </w:pPr>
    </w:p>
    <w:p w:rsidR="00247E96" w:rsidRDefault="00247E96" w:rsidP="00AD6AD7">
      <w:pPr>
        <w:ind w:left="-180"/>
      </w:pPr>
      <w:r>
        <w:br w:type="page"/>
      </w:r>
    </w:p>
    <w:p w:rsidR="00E25A69" w:rsidRDefault="00E25A69" w:rsidP="00AD6AD7">
      <w:pPr>
        <w:pStyle w:val="Heading1"/>
        <w:ind w:left="-180"/>
      </w:pPr>
      <w:r>
        <w:t>Preparing for KMM</w:t>
      </w:r>
    </w:p>
    <w:p w:rsidR="0087605E" w:rsidRDefault="00E25A69" w:rsidP="00AD6AD7">
      <w:pPr>
        <w:pStyle w:val="Heading2"/>
        <w:ind w:left="-180"/>
      </w:pPr>
      <w:r>
        <w:t>Before you get started here is a list of things to consider</w:t>
      </w:r>
    </w:p>
    <w:p w:rsidR="00E25A69" w:rsidRDefault="00E25A69" w:rsidP="005D4051">
      <w:pPr>
        <w:pStyle w:val="ListParagraph"/>
        <w:numPr>
          <w:ilvl w:val="0"/>
          <w:numId w:val="2"/>
        </w:numPr>
      </w:pPr>
      <w:r>
        <w:t>Getting an iOS system,</w:t>
      </w:r>
    </w:p>
    <w:p w:rsidR="00E25A69" w:rsidRDefault="00E25A69" w:rsidP="005D4051">
      <w:pPr>
        <w:pStyle w:val="ListParagraph"/>
        <w:numPr>
          <w:ilvl w:val="1"/>
          <w:numId w:val="2"/>
        </w:numPr>
      </w:pPr>
      <w:r>
        <w:t>Purchasing a new or used iOS system:</w:t>
      </w:r>
    </w:p>
    <w:p w:rsidR="00E25A69" w:rsidRDefault="00E25A69" w:rsidP="005D4051">
      <w:pPr>
        <w:pStyle w:val="ListParagraph"/>
        <w:numPr>
          <w:ilvl w:val="2"/>
          <w:numId w:val="2"/>
        </w:numPr>
      </w:pPr>
      <w:r>
        <w:t xml:space="preserve">Based on everything I have read </w:t>
      </w:r>
      <w:r w:rsidR="00251CC7">
        <w:t xml:space="preserve">getting an old or used system can be very problematic. What I read was that a lot of issues can arise from old iOS and Apple hardware. These can </w:t>
      </w:r>
      <w:r w:rsidR="004F5D72">
        <w:t>cause development issues and slow processing.</w:t>
      </w:r>
    </w:p>
    <w:p w:rsidR="004F5D72" w:rsidRDefault="004F5D72" w:rsidP="005D4051">
      <w:pPr>
        <w:pStyle w:val="ListParagraph"/>
        <w:numPr>
          <w:ilvl w:val="2"/>
          <w:numId w:val="2"/>
        </w:numPr>
      </w:pPr>
      <w:r>
        <w:t>Buying a new iOS system is the best option if you can afford it. This was not an option for my budget. This is a very expensive option.</w:t>
      </w:r>
    </w:p>
    <w:p w:rsidR="004F5D72" w:rsidRDefault="004F5D72" w:rsidP="005D4051">
      <w:pPr>
        <w:pStyle w:val="ListParagraph"/>
        <w:numPr>
          <w:ilvl w:val="2"/>
          <w:numId w:val="2"/>
        </w:numPr>
      </w:pPr>
      <w:r>
        <w:t xml:space="preserve">Installing </w:t>
      </w:r>
      <w:r w:rsidR="00CA7B9E">
        <w:t xml:space="preserve">a VM version, I spent a week trying to get this to work. Then once getting it up and running </w:t>
      </w:r>
      <w:r w:rsidR="002C0282">
        <w:t>I was faced with the inability to install anything on the system because it was not a valid installation of said system. Not being an iOS systems developer, I gave up at this point.</w:t>
      </w:r>
    </w:p>
    <w:p w:rsidR="002C0282" w:rsidRDefault="002C0282" w:rsidP="005D4051">
      <w:pPr>
        <w:pStyle w:val="ListParagraph"/>
        <w:numPr>
          <w:ilvl w:val="2"/>
          <w:numId w:val="2"/>
        </w:numPr>
      </w:pPr>
      <w:r>
        <w:t xml:space="preserve">Getting a cloud version of iOS (Recommended). This is the option that I found most helpful. </w:t>
      </w:r>
      <w:r w:rsidR="0045581F">
        <w:t xml:space="preserve">It took the job of learning how to setup </w:t>
      </w:r>
      <w:r w:rsidR="00A2394C">
        <w:t>an</w:t>
      </w:r>
      <w:r w:rsidR="0045581F">
        <w:t xml:space="preserve"> iOS system out of my hands and put it in the hands of an expert.</w:t>
      </w:r>
      <w:r w:rsidR="00A2394C">
        <w:t xml:space="preserve"> This left me with the task that I new how to do well. </w:t>
      </w:r>
    </w:p>
    <w:p w:rsidR="00A2394C" w:rsidRDefault="000E1EB0" w:rsidP="005D4051">
      <w:pPr>
        <w:pStyle w:val="ListParagraph"/>
        <w:numPr>
          <w:ilvl w:val="1"/>
          <w:numId w:val="2"/>
        </w:numPr>
      </w:pPr>
      <w:r>
        <w:t xml:space="preserve">Getting a cloud version of iOS </w:t>
      </w:r>
      <w:r w:rsidR="00A2394C">
        <w:t>Options available,</w:t>
      </w:r>
    </w:p>
    <w:p w:rsidR="00A2394C" w:rsidRDefault="003A52FB" w:rsidP="005D4051">
      <w:pPr>
        <w:pStyle w:val="ListParagraph"/>
        <w:numPr>
          <w:ilvl w:val="2"/>
          <w:numId w:val="2"/>
        </w:numPr>
      </w:pPr>
      <w:r>
        <w:t xml:space="preserve">Flow </w:t>
      </w:r>
      <w:r w:rsidR="00AD6AD7">
        <w:t xml:space="preserve">( </w:t>
      </w:r>
      <w:hyperlink r:id="rId13" w:anchor="mac_bare_metal" w:history="1">
        <w:r w:rsidR="005D4051">
          <w:rPr>
            <w:rStyle w:val="Hyperlink"/>
          </w:rPr>
          <w:t>www.flow.swiss</w:t>
        </w:r>
      </w:hyperlink>
      <w:r w:rsidR="00AD6AD7">
        <w:t xml:space="preserve"> </w:t>
      </w:r>
      <w:r>
        <w:t xml:space="preserve"> ) This was way too expensive but if you can afford it this may be a faster solution for your development effort.</w:t>
      </w:r>
    </w:p>
    <w:p w:rsidR="003A52FB" w:rsidRDefault="00AD6AD7" w:rsidP="005D4051">
      <w:pPr>
        <w:pStyle w:val="ListParagraph"/>
        <w:numPr>
          <w:ilvl w:val="2"/>
          <w:numId w:val="2"/>
        </w:numPr>
      </w:pPr>
      <w:r>
        <w:t xml:space="preserve">Rent the hardware in the cloud at ( </w:t>
      </w:r>
      <w:hyperlink r:id="rId14" w:history="1">
        <w:r>
          <w:rPr>
            <w:rStyle w:val="Hyperlink"/>
          </w:rPr>
          <w:t>www.macminivault.com</w:t>
        </w:r>
      </w:hyperlink>
      <w:r>
        <w:t xml:space="preserve"> ) </w:t>
      </w:r>
      <w:r w:rsidR="00BE1106">
        <w:t xml:space="preserve">this is the middle </w:t>
      </w:r>
      <w:r w:rsidR="005D4051">
        <w:t>of the road option. It cost more than I was willing to pay but it is a modestly priced option. It is more than likely faster and more available then the one I selected.</w:t>
      </w:r>
    </w:p>
    <w:p w:rsidR="005D4051" w:rsidRDefault="002D7C5C" w:rsidP="005D4051">
      <w:pPr>
        <w:pStyle w:val="ListParagraph"/>
        <w:numPr>
          <w:ilvl w:val="2"/>
          <w:numId w:val="2"/>
        </w:numPr>
      </w:pPr>
      <w:r>
        <w:t xml:space="preserve">Rent a </w:t>
      </w:r>
      <w:r w:rsidRPr="002D7C5C">
        <w:t>Dedicated Mac Virtual Machine</w:t>
      </w:r>
      <w:r>
        <w:t xml:space="preserve"> (Recommended) (</w:t>
      </w:r>
      <w:hyperlink r:id="rId15" w:history="1">
        <w:r w:rsidRPr="004F7596">
          <w:rPr>
            <w:rStyle w:val="Hyperlink"/>
          </w:rPr>
          <w:t>https://xcodeclub.com/</w:t>
        </w:r>
      </w:hyperlink>
      <w:r>
        <w:t xml:space="preserve"> ). This is the option I selected. The price is very reasonable and the speed is acceptable. It is slow on start up but once it is up and you </w:t>
      </w:r>
      <w:r w:rsidR="00910A75">
        <w:t>have your programs running the speed is quite acceptable.</w:t>
      </w:r>
    </w:p>
    <w:p w:rsidR="00910A75" w:rsidRDefault="00910A75" w:rsidP="00910A75">
      <w:pPr>
        <w:pStyle w:val="ListParagraph"/>
        <w:numPr>
          <w:ilvl w:val="3"/>
          <w:numId w:val="2"/>
        </w:numPr>
      </w:pPr>
      <w:r>
        <w:t>If you go this way and you plan to use Android Studio please ask to have your system enabled for VM.</w:t>
      </w:r>
    </w:p>
    <w:p w:rsidR="00910A75" w:rsidRDefault="00910A75" w:rsidP="00910A75">
      <w:pPr>
        <w:pStyle w:val="ListParagraph"/>
        <w:numPr>
          <w:ilvl w:val="3"/>
          <w:numId w:val="2"/>
        </w:numPr>
      </w:pPr>
      <w:r>
        <w:t>You will need to download and install Android Studio.</w:t>
      </w:r>
    </w:p>
    <w:p w:rsidR="00910A75" w:rsidRDefault="00910A75" w:rsidP="00910A75">
      <w:pPr>
        <w:pStyle w:val="ListParagraph"/>
        <w:numPr>
          <w:ilvl w:val="3"/>
          <w:numId w:val="2"/>
        </w:numPr>
      </w:pPr>
      <w:r>
        <w:t>If you are moving files in from another system you will need</w:t>
      </w:r>
      <w:r w:rsidR="000E1EB0">
        <w:t xml:space="preserve"> to place them in a subdirectory</w:t>
      </w:r>
      <w:r>
        <w:t xml:space="preserve"> </w:t>
      </w:r>
      <w:r w:rsidR="000E1EB0">
        <w:t xml:space="preserve">where you will need to perform a Linux </w:t>
      </w:r>
      <w:r w:rsidR="00E602FD">
        <w:t>[</w:t>
      </w:r>
      <w:proofErr w:type="spellStart"/>
      <w:r w:rsidR="000E1EB0">
        <w:t>chmod</w:t>
      </w:r>
      <w:proofErr w:type="spellEnd"/>
      <w:r w:rsidR="00E602FD">
        <w:t xml:space="preserve"> -</w:t>
      </w:r>
      <w:r w:rsidR="00856F7E">
        <w:t xml:space="preserve">R 777 </w:t>
      </w:r>
      <w:proofErr w:type="gramStart"/>
      <w:r w:rsidR="00856F7E">
        <w:t>*.*</w:t>
      </w:r>
      <w:proofErr w:type="gramEnd"/>
      <w:r w:rsidR="00E602FD">
        <w:t>]</w:t>
      </w:r>
      <w:r w:rsidR="000E1EB0">
        <w:t xml:space="preserve"> command on them via the terminal. You will do this remove them from read only mode and allow write access.  </w:t>
      </w:r>
    </w:p>
    <w:p w:rsidR="000E1EB0" w:rsidRDefault="00E602FD" w:rsidP="0096452C">
      <w:pPr>
        <w:pStyle w:val="ListParagraph"/>
        <w:numPr>
          <w:ilvl w:val="0"/>
          <w:numId w:val="2"/>
        </w:numPr>
      </w:pPr>
      <w:r>
        <w:t>Learning how to use the iOS system</w:t>
      </w:r>
    </w:p>
    <w:p w:rsidR="00E602FD" w:rsidRDefault="00E602FD" w:rsidP="00E602FD">
      <w:pPr>
        <w:pStyle w:val="ListParagraph"/>
        <w:numPr>
          <w:ilvl w:val="1"/>
          <w:numId w:val="2"/>
        </w:numPr>
      </w:pPr>
      <w:r>
        <w:t>Keyboard differences</w:t>
      </w:r>
    </w:p>
    <w:p w:rsidR="00E602FD" w:rsidRDefault="00E602FD" w:rsidP="00E602FD">
      <w:pPr>
        <w:pStyle w:val="ListParagraph"/>
        <w:numPr>
          <w:ilvl w:val="2"/>
          <w:numId w:val="2"/>
        </w:numPr>
      </w:pPr>
      <w:r>
        <w:t>If you are connecting from a windows system here are a few tips;</w:t>
      </w:r>
    </w:p>
    <w:p w:rsidR="00E602FD" w:rsidRDefault="00E602FD" w:rsidP="00E602FD">
      <w:pPr>
        <w:pStyle w:val="ListParagraph"/>
        <w:numPr>
          <w:ilvl w:val="3"/>
          <w:numId w:val="2"/>
        </w:numPr>
      </w:pPr>
      <w:r>
        <w:t xml:space="preserve">Copy and Paste are controlled by the windows key. This </w:t>
      </w:r>
      <w:r w:rsidR="00856F7E">
        <w:t>is still the hardest one to get used to.</w:t>
      </w:r>
    </w:p>
    <w:p w:rsidR="00856F7E" w:rsidRDefault="00856F7E" w:rsidP="00E602FD">
      <w:pPr>
        <w:pStyle w:val="ListParagraph"/>
        <w:numPr>
          <w:ilvl w:val="3"/>
          <w:numId w:val="2"/>
        </w:numPr>
      </w:pPr>
      <w:r>
        <w:t xml:space="preserve">If you don’t know the key code there is an icon or menu item to match what you are use to. </w:t>
      </w:r>
    </w:p>
    <w:p w:rsidR="00856F7E" w:rsidRDefault="00856F7E" w:rsidP="00E602FD">
      <w:pPr>
        <w:pStyle w:val="ListParagraph"/>
        <w:numPr>
          <w:ilvl w:val="3"/>
          <w:numId w:val="2"/>
        </w:numPr>
      </w:pPr>
      <w:r>
        <w:t xml:space="preserve">The same comment </w:t>
      </w:r>
      <w:proofErr w:type="gramStart"/>
      <w:r>
        <w:t>go</w:t>
      </w:r>
      <w:proofErr w:type="gramEnd"/>
      <w:r>
        <w:t xml:space="preserve"> for the iOS user coming to the android system.</w:t>
      </w:r>
    </w:p>
    <w:p w:rsidR="00856F7E" w:rsidRDefault="00856F7E" w:rsidP="00856F7E">
      <w:pPr>
        <w:pStyle w:val="ListParagraph"/>
        <w:numPr>
          <w:ilvl w:val="2"/>
          <w:numId w:val="2"/>
        </w:numPr>
      </w:pPr>
      <w:r>
        <w:t>Connecting from a Linux system things should be very familiar as iOS rides on top of Linux.</w:t>
      </w:r>
    </w:p>
    <w:p w:rsidR="00856F7E" w:rsidRDefault="00856F7E" w:rsidP="00856F7E">
      <w:pPr>
        <w:pStyle w:val="ListParagraph"/>
        <w:numPr>
          <w:ilvl w:val="1"/>
          <w:numId w:val="2"/>
        </w:numPr>
      </w:pPr>
      <w:r>
        <w:t>File system navigation differences</w:t>
      </w:r>
    </w:p>
    <w:p w:rsidR="00856F7E" w:rsidRDefault="00856F7E" w:rsidP="00856F7E">
      <w:pPr>
        <w:pStyle w:val="ListParagraph"/>
        <w:numPr>
          <w:ilvl w:val="2"/>
          <w:numId w:val="2"/>
        </w:numPr>
      </w:pPr>
      <w:r>
        <w:t>iOS uses the Finder window</w:t>
      </w:r>
      <w:r w:rsidR="003C395C">
        <w:t xml:space="preserve"> to traverse the file system. I find it to be very limited </w:t>
      </w:r>
      <w:r w:rsidR="00184565">
        <w:t>in relationship to File Explorer but there are some neat tricks at the bottom of the right click pop-up menu.</w:t>
      </w:r>
    </w:p>
    <w:p w:rsidR="00184565" w:rsidRDefault="00184565" w:rsidP="00856F7E">
      <w:pPr>
        <w:pStyle w:val="ListParagraph"/>
        <w:numPr>
          <w:ilvl w:val="2"/>
          <w:numId w:val="2"/>
        </w:numPr>
      </w:pPr>
      <w:r>
        <w:t>If you know Linux script then you will be able to open any directory in a terminal window. There you will be able issue any script command.</w:t>
      </w:r>
    </w:p>
    <w:p w:rsidR="00C73716" w:rsidRDefault="00C73716" w:rsidP="00C73716">
      <w:pPr>
        <w:pStyle w:val="ListParagraph"/>
        <w:numPr>
          <w:ilvl w:val="1"/>
          <w:numId w:val="2"/>
        </w:numPr>
      </w:pPr>
      <w:r>
        <w:t>It would be good to have a</w:t>
      </w:r>
      <w:r w:rsidR="00F3541E">
        <w:t>n</w:t>
      </w:r>
      <w:r>
        <w:t xml:space="preserve"> Apple account going forward. You are going to need one eventually to install your app on </w:t>
      </w:r>
      <w:r w:rsidR="00F3541E">
        <w:t>an iOS system. So, you might as well request one now. You can do it by requesting an iTunes account.</w:t>
      </w:r>
    </w:p>
    <w:p w:rsidR="00184565" w:rsidRDefault="00184565" w:rsidP="007E775F"/>
    <w:p w:rsidR="005D4051" w:rsidRDefault="007E775F" w:rsidP="007E775F">
      <w:pPr>
        <w:pStyle w:val="Heading1"/>
        <w:ind w:left="-180"/>
      </w:pPr>
      <w:r>
        <w:t xml:space="preserve">Preparing </w:t>
      </w:r>
      <w:r>
        <w:t>Android Studio</w:t>
      </w:r>
    </w:p>
    <w:p w:rsidR="007E775F" w:rsidRDefault="007E775F" w:rsidP="007E775F">
      <w:pPr>
        <w:pStyle w:val="Heading2"/>
      </w:pPr>
      <w:r>
        <w:t xml:space="preserve">Download and install Android Studio </w:t>
      </w:r>
    </w:p>
    <w:p w:rsidR="00C73716" w:rsidRDefault="007E775F" w:rsidP="00C73716">
      <w:pPr>
        <w:pStyle w:val="ListParagraph"/>
        <w:numPr>
          <w:ilvl w:val="0"/>
          <w:numId w:val="3"/>
        </w:numPr>
      </w:pPr>
      <w:r>
        <w:t xml:space="preserve">Download </w:t>
      </w:r>
      <w:r w:rsidR="00C73716">
        <w:t xml:space="preserve">Minimum </w:t>
      </w:r>
      <w:r>
        <w:t>Android</w:t>
      </w:r>
      <w:r w:rsidR="00C73716">
        <w:t xml:space="preserve"> Studio 4.1.2</w:t>
      </w:r>
      <w:r w:rsidR="00C73716">
        <w:t xml:space="preserve"> or better on your iOS system from this link </w:t>
      </w:r>
      <w:hyperlink r:id="rId16" w:history="1">
        <w:r w:rsidR="00C73716">
          <w:rPr>
            <w:rStyle w:val="Hyperlink"/>
          </w:rPr>
          <w:t>Get android studio</w:t>
        </w:r>
      </w:hyperlink>
    </w:p>
    <w:p w:rsidR="00C73716" w:rsidRDefault="00F3541E" w:rsidP="00C73716">
      <w:pPr>
        <w:pStyle w:val="ListParagraph"/>
        <w:numPr>
          <w:ilvl w:val="0"/>
          <w:numId w:val="3"/>
        </w:numPr>
      </w:pPr>
      <w:r>
        <w:t>Install it to your iOS system</w:t>
      </w:r>
    </w:p>
    <w:p w:rsidR="00F3541E" w:rsidRDefault="00F3541E" w:rsidP="00C73716">
      <w:pPr>
        <w:pStyle w:val="ListParagraph"/>
        <w:numPr>
          <w:ilvl w:val="0"/>
          <w:numId w:val="3"/>
        </w:numPr>
      </w:pPr>
      <w:r>
        <w:t xml:space="preserve">Open it and install the Kotlin Multiplatform Mobile (KMM) Plug-in </w:t>
      </w:r>
    </w:p>
    <w:p w:rsidR="00F3541E" w:rsidRDefault="00F3541E" w:rsidP="00F3541E">
      <w:pPr>
        <w:pStyle w:val="ListParagraph"/>
        <w:numPr>
          <w:ilvl w:val="0"/>
          <w:numId w:val="3"/>
        </w:numPr>
      </w:pPr>
      <w:r>
        <w:t>Install all other plugins that your application may need</w:t>
      </w:r>
    </w:p>
    <w:p w:rsidR="00F3541E" w:rsidRDefault="00F3541E" w:rsidP="004026D4">
      <w:pPr>
        <w:pStyle w:val="Heading2"/>
      </w:pPr>
      <w:r>
        <w:t>Y</w:t>
      </w:r>
      <w:r w:rsidR="004026D4">
        <w:t>ou are now ready to develop in the iOS environment</w:t>
      </w:r>
    </w:p>
    <w:p w:rsidR="004026D4" w:rsidRDefault="004026D4" w:rsidP="004026D4">
      <w:pPr>
        <w:pStyle w:val="ListParagraph"/>
        <w:numPr>
          <w:ilvl w:val="0"/>
          <w:numId w:val="4"/>
        </w:numPr>
      </w:pPr>
      <w:r>
        <w:t>As for Kotlin and Java nothing has really changed. Some menu items have moved around to conform to iOS standards.</w:t>
      </w:r>
    </w:p>
    <w:p w:rsidR="004026D4" w:rsidRDefault="004026D4" w:rsidP="004026D4">
      <w:pPr>
        <w:pStyle w:val="ListParagraph"/>
        <w:numPr>
          <w:ilvl w:val="0"/>
          <w:numId w:val="4"/>
        </w:numPr>
      </w:pPr>
      <w:r>
        <w:t xml:space="preserve">While it is the idea of JetBrains to have 1 development IDE that is just not a reality yet. You can </w:t>
      </w:r>
      <w:r w:rsidR="007E6D98">
        <w:t>run your app in both the Emulator and the Simulator from the A-Studio IDE it is not a development environment for the iOS part yet.</w:t>
      </w:r>
    </w:p>
    <w:p w:rsidR="007E6D98" w:rsidRDefault="007E6D98" w:rsidP="004026D4">
      <w:pPr>
        <w:pStyle w:val="ListParagraph"/>
        <w:numPr>
          <w:ilvl w:val="0"/>
          <w:numId w:val="4"/>
        </w:numPr>
      </w:pPr>
      <w:r>
        <w:t>If you are OK with doing Swift code in a plain text editor then this may work for you. I was not comfortable with that.</w:t>
      </w:r>
    </w:p>
    <w:p w:rsidR="007E6D98" w:rsidRDefault="007E6D98" w:rsidP="004026D4">
      <w:pPr>
        <w:pStyle w:val="ListParagraph"/>
        <w:numPr>
          <w:ilvl w:val="0"/>
          <w:numId w:val="4"/>
        </w:numPr>
      </w:pPr>
      <w:r>
        <w:t xml:space="preserve">I suggest that you open the </w:t>
      </w:r>
      <w:proofErr w:type="spellStart"/>
      <w:r w:rsidRPr="007E6D98">
        <w:t>iosKotlinDateApp.xcodeproj</w:t>
      </w:r>
      <w:proofErr w:type="spellEnd"/>
      <w:r w:rsidR="005A1222">
        <w:t xml:space="preserve"> in the XCode IDE.</w:t>
      </w:r>
    </w:p>
    <w:p w:rsidR="005A1222" w:rsidRDefault="005A1222" w:rsidP="004026D4">
      <w:pPr>
        <w:pStyle w:val="ListParagraph"/>
        <w:numPr>
          <w:ilvl w:val="0"/>
          <w:numId w:val="4"/>
        </w:numPr>
      </w:pPr>
      <w:r>
        <w:t>Here you will be able to edit, test, and debug your iOS app.</w:t>
      </w:r>
    </w:p>
    <w:p w:rsidR="005A1222" w:rsidRDefault="005A1222" w:rsidP="005A1222">
      <w:pPr>
        <w:pStyle w:val="ListParagraph"/>
        <w:numPr>
          <w:ilvl w:val="0"/>
          <w:numId w:val="4"/>
        </w:numPr>
      </w:pPr>
      <w:r>
        <w:t>You will see I had to set the system back to default Storyboard behavior to eliminate the programmatic override that comes with the KMM template.</w:t>
      </w:r>
    </w:p>
    <w:p w:rsidR="005A1222" w:rsidRDefault="005A1222" w:rsidP="005A1222"/>
    <w:p w:rsidR="005A1222" w:rsidRPr="004026D4" w:rsidRDefault="005A1222" w:rsidP="005A1222">
      <w:r>
        <w:t>I hope this helps anyone who is trying this for themselves. Please add any updates or comments to the discussion board where we can all learn together.</w:t>
      </w:r>
      <w:bookmarkStart w:id="0" w:name="_GoBack"/>
      <w:bookmarkEnd w:id="0"/>
    </w:p>
    <w:sectPr w:rsidR="005A1222" w:rsidRPr="004026D4" w:rsidSect="00DF027C">
      <w:headerReference w:type="default" r:id="rId17"/>
      <w:footerReference w:type="default" r:id="rId18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44C20" w:rsidRDefault="00D44C20">
      <w:r>
        <w:separator/>
      </w:r>
    </w:p>
    <w:p w:rsidR="00D44C20" w:rsidRDefault="00D44C20"/>
  </w:endnote>
  <w:endnote w:type="continuationSeparator" w:id="0">
    <w:p w:rsidR="00D44C20" w:rsidRDefault="00D44C20">
      <w:r>
        <w:continuationSeparator/>
      </w:r>
    </w:p>
    <w:p w:rsidR="00D44C20" w:rsidRDefault="00D44C2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7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44C20" w:rsidRDefault="00D44C20">
      <w:r>
        <w:separator/>
      </w:r>
    </w:p>
    <w:p w:rsidR="00D44C20" w:rsidRDefault="00D44C20"/>
  </w:footnote>
  <w:footnote w:type="continuationSeparator" w:id="0">
    <w:p w:rsidR="00D44C20" w:rsidRDefault="00D44C20">
      <w:r>
        <w:continuationSeparator/>
      </w:r>
    </w:p>
    <w:p w:rsidR="00D44C20" w:rsidRDefault="00D44C2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D077E9" w:rsidRDefault="00D077E9">
          <w:pPr>
            <w:pStyle w:val="Header"/>
          </w:pPr>
        </w:p>
      </w:tc>
    </w:tr>
  </w:tbl>
  <w:p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BA3910"/>
    <w:multiLevelType w:val="hybridMultilevel"/>
    <w:tmpl w:val="B4DE24FE"/>
    <w:lvl w:ilvl="0" w:tplc="E070AC5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C655D60"/>
    <w:multiLevelType w:val="hybridMultilevel"/>
    <w:tmpl w:val="3A7AC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665F46"/>
    <w:multiLevelType w:val="hybridMultilevel"/>
    <w:tmpl w:val="BBE27F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1E436B"/>
    <w:multiLevelType w:val="hybridMultilevel"/>
    <w:tmpl w:val="B4DE24FE"/>
    <w:lvl w:ilvl="0" w:tplc="E070AC5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C1A"/>
    <w:rsid w:val="0002482E"/>
    <w:rsid w:val="00050324"/>
    <w:rsid w:val="00051DAD"/>
    <w:rsid w:val="00073974"/>
    <w:rsid w:val="000A0150"/>
    <w:rsid w:val="000E1EB0"/>
    <w:rsid w:val="000E63C9"/>
    <w:rsid w:val="00130E9D"/>
    <w:rsid w:val="00150A6D"/>
    <w:rsid w:val="00184565"/>
    <w:rsid w:val="00185B35"/>
    <w:rsid w:val="001F2BC8"/>
    <w:rsid w:val="001F5F6B"/>
    <w:rsid w:val="00243EBC"/>
    <w:rsid w:val="00246A35"/>
    <w:rsid w:val="00247E96"/>
    <w:rsid w:val="00251CC7"/>
    <w:rsid w:val="00284348"/>
    <w:rsid w:val="002C0282"/>
    <w:rsid w:val="002D7C5C"/>
    <w:rsid w:val="002F51F5"/>
    <w:rsid w:val="00312137"/>
    <w:rsid w:val="00330359"/>
    <w:rsid w:val="0033762F"/>
    <w:rsid w:val="00366C7E"/>
    <w:rsid w:val="00384EA3"/>
    <w:rsid w:val="003A39A1"/>
    <w:rsid w:val="003A52FB"/>
    <w:rsid w:val="003C2191"/>
    <w:rsid w:val="003C395C"/>
    <w:rsid w:val="003D3863"/>
    <w:rsid w:val="004026D4"/>
    <w:rsid w:val="004110DE"/>
    <w:rsid w:val="0044085A"/>
    <w:rsid w:val="0045581F"/>
    <w:rsid w:val="004B21A5"/>
    <w:rsid w:val="004F5D72"/>
    <w:rsid w:val="005037F0"/>
    <w:rsid w:val="00516A86"/>
    <w:rsid w:val="005275F6"/>
    <w:rsid w:val="00540D00"/>
    <w:rsid w:val="00572102"/>
    <w:rsid w:val="005A1222"/>
    <w:rsid w:val="005D4051"/>
    <w:rsid w:val="005F1BB0"/>
    <w:rsid w:val="00621426"/>
    <w:rsid w:val="00626016"/>
    <w:rsid w:val="00656C4D"/>
    <w:rsid w:val="006B5EEE"/>
    <w:rsid w:val="006E5716"/>
    <w:rsid w:val="007302B3"/>
    <w:rsid w:val="00730733"/>
    <w:rsid w:val="00730E3A"/>
    <w:rsid w:val="0073238D"/>
    <w:rsid w:val="00736AAF"/>
    <w:rsid w:val="00765B2A"/>
    <w:rsid w:val="007777B8"/>
    <w:rsid w:val="00783A34"/>
    <w:rsid w:val="00794DFE"/>
    <w:rsid w:val="007C6B52"/>
    <w:rsid w:val="007D16C5"/>
    <w:rsid w:val="007E6D98"/>
    <w:rsid w:val="007E775F"/>
    <w:rsid w:val="00856F7E"/>
    <w:rsid w:val="00862FE4"/>
    <w:rsid w:val="0086389A"/>
    <w:rsid w:val="0087605E"/>
    <w:rsid w:val="008B1FEE"/>
    <w:rsid w:val="008B6C1A"/>
    <w:rsid w:val="00903C32"/>
    <w:rsid w:val="00910A75"/>
    <w:rsid w:val="00916B16"/>
    <w:rsid w:val="009173B9"/>
    <w:rsid w:val="0093335D"/>
    <w:rsid w:val="0093613E"/>
    <w:rsid w:val="0094264C"/>
    <w:rsid w:val="00943026"/>
    <w:rsid w:val="0096452C"/>
    <w:rsid w:val="00966B81"/>
    <w:rsid w:val="009C7720"/>
    <w:rsid w:val="00A2394C"/>
    <w:rsid w:val="00A23AFA"/>
    <w:rsid w:val="00A31B3E"/>
    <w:rsid w:val="00A532F3"/>
    <w:rsid w:val="00A8489E"/>
    <w:rsid w:val="00AC29F3"/>
    <w:rsid w:val="00AD6AD7"/>
    <w:rsid w:val="00B231E5"/>
    <w:rsid w:val="00BE1106"/>
    <w:rsid w:val="00C02B87"/>
    <w:rsid w:val="00C4086D"/>
    <w:rsid w:val="00C73716"/>
    <w:rsid w:val="00CA1896"/>
    <w:rsid w:val="00CA7B9E"/>
    <w:rsid w:val="00CB5B28"/>
    <w:rsid w:val="00CF5371"/>
    <w:rsid w:val="00D0323A"/>
    <w:rsid w:val="00D0559F"/>
    <w:rsid w:val="00D077E9"/>
    <w:rsid w:val="00D274D4"/>
    <w:rsid w:val="00D42CB7"/>
    <w:rsid w:val="00D44C20"/>
    <w:rsid w:val="00D5413D"/>
    <w:rsid w:val="00D570A9"/>
    <w:rsid w:val="00D70D02"/>
    <w:rsid w:val="00D770C7"/>
    <w:rsid w:val="00D83923"/>
    <w:rsid w:val="00D86945"/>
    <w:rsid w:val="00D90290"/>
    <w:rsid w:val="00DD152F"/>
    <w:rsid w:val="00DE213F"/>
    <w:rsid w:val="00DF027C"/>
    <w:rsid w:val="00E00A32"/>
    <w:rsid w:val="00E22ACD"/>
    <w:rsid w:val="00E25A69"/>
    <w:rsid w:val="00E602FD"/>
    <w:rsid w:val="00E620B0"/>
    <w:rsid w:val="00E81B40"/>
    <w:rsid w:val="00EF555B"/>
    <w:rsid w:val="00F027BB"/>
    <w:rsid w:val="00F11DCF"/>
    <w:rsid w:val="00F162EA"/>
    <w:rsid w:val="00F3541E"/>
    <w:rsid w:val="00F52D27"/>
    <w:rsid w:val="00F83527"/>
    <w:rsid w:val="00FA733F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9546AD"/>
  <w15:docId w15:val="{E933AC7C-92D8-43EC-88D2-DD1E36A04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5"/>
    <w:unhideWhenUsed/>
    <w:qFormat/>
    <w:rsid w:val="007E775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ListParagraph">
    <w:name w:val="List Paragraph"/>
    <w:basedOn w:val="Normal"/>
    <w:uiPriority w:val="34"/>
    <w:unhideWhenUsed/>
    <w:qFormat/>
    <w:rsid w:val="00E25A6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52FB"/>
    <w:rPr>
      <w:color w:val="3592C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52FB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5"/>
    <w:rsid w:val="007E775F"/>
    <w:rPr>
      <w:rFonts w:asciiTheme="majorHAnsi" w:eastAsiaTheme="majorEastAsia" w:hAnsiTheme="majorHAnsi" w:cstheme="majorBidi"/>
      <w:b/>
      <w:color w:val="012639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flow.swiss/pricing" TargetMode="External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https://developer.android.com/studio/" TargetMode="Externa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svg"/><Relationship Id="rId5" Type="http://schemas.openxmlformats.org/officeDocument/2006/relationships/settings" Target="settings.xml"/><Relationship Id="rId15" Type="http://schemas.openxmlformats.org/officeDocument/2006/relationships/hyperlink" Target="https://xcodeclub.com/" TargetMode="External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hyperlink" Target="https://www.macminivault.com/mac-mini-mac-pro-rentals/?gclid=CjwKCAiAjp6BBhAIEiwAkO9WujSdWjC3Xu1qzxOuy1BenNeIRduiiBkMKyptGzWEApLFrI_yo7japxoCMFwQAvD_BwE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agel\AppData\Roaming\Microsoft\Templates\Re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8D5C7364B6941F5B121AD3EA40C9C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51E5CD-5AE3-49B8-8A23-69216A121477}"/>
      </w:docPartPr>
      <w:docPartBody>
        <w:p w:rsidR="002E3942" w:rsidRDefault="006E5EEA">
          <w:pPr>
            <w:pStyle w:val="98D5C7364B6941F5B121AD3EA40C9C41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February 13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988113FF879A48E28A3AF46DB34A07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E67097-4694-4DBA-9868-397B0DD5773F}"/>
      </w:docPartPr>
      <w:docPartBody>
        <w:p w:rsidR="002E3942" w:rsidRDefault="006E5EEA">
          <w:pPr>
            <w:pStyle w:val="988113FF879A48E28A3AF46DB34A07FD"/>
          </w:pPr>
          <w:r>
            <w:t>COMPANY NAME</w:t>
          </w:r>
        </w:p>
      </w:docPartBody>
    </w:docPart>
    <w:docPart>
      <w:docPartPr>
        <w:name w:val="3EE6CA97CF484487A4EA89E5CD1137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16DB26-D6FA-4E86-BED5-03DDDE5CFB34}"/>
      </w:docPartPr>
      <w:docPartBody>
        <w:p w:rsidR="002E3942" w:rsidRDefault="006E5EEA">
          <w:pPr>
            <w:pStyle w:val="3EE6CA97CF484487A4EA89E5CD1137D4"/>
          </w:pPr>
          <w:r>
            <w:t>Your Name</w:t>
          </w:r>
        </w:p>
      </w:docPartBody>
    </w:docPart>
    <w:docPart>
      <w:docPartPr>
        <w:name w:val="DA7EECCA77E04BB2BCC9365131BF22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11B81D-2CA1-4553-8DC4-4E3F7C3F835D}"/>
      </w:docPartPr>
      <w:docPartBody>
        <w:p w:rsidR="002E3942" w:rsidRDefault="006E5EEA">
          <w:pPr>
            <w:pStyle w:val="DA7EECCA77E04BB2BCC9365131BF2282"/>
          </w:pPr>
          <w:r w:rsidRPr="00DF027C">
            <w:t>Subtitle Text Here</w:t>
          </w:r>
        </w:p>
      </w:docPartBody>
    </w:docPart>
    <w:docPart>
      <w:docPartPr>
        <w:name w:val="B3D1319A89D94415A4B5C318E088E8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F9F834-D710-4BC6-869B-F1BBFADA97DB}"/>
      </w:docPartPr>
      <w:docPartBody>
        <w:p w:rsidR="002E3942" w:rsidRDefault="001D7CE3">
          <w:r w:rsidRPr="004F7596">
            <w:rPr>
              <w:rStyle w:val="PlaceholderText"/>
            </w:rPr>
            <w:t>[Company]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CE3"/>
    <w:rsid w:val="001D7CE3"/>
    <w:rsid w:val="002D0979"/>
    <w:rsid w:val="002E3942"/>
    <w:rsid w:val="006B5BCC"/>
    <w:rsid w:val="006E5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rsid w:val="002E3942"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2E3942"/>
    <w:rPr>
      <w:caps/>
      <w:color w:val="44546A" w:themeColor="text2"/>
      <w:spacing w:val="20"/>
      <w:sz w:val="32"/>
    </w:rPr>
  </w:style>
  <w:style w:type="paragraph" w:customStyle="1" w:styleId="98D5C7364B6941F5B121AD3EA40C9C41">
    <w:name w:val="98D5C7364B6941F5B121AD3EA40C9C41"/>
  </w:style>
  <w:style w:type="paragraph" w:customStyle="1" w:styleId="988113FF879A48E28A3AF46DB34A07FD">
    <w:name w:val="988113FF879A48E28A3AF46DB34A07FD"/>
  </w:style>
  <w:style w:type="paragraph" w:customStyle="1" w:styleId="3EE6CA97CF484487A4EA89E5CD1137D4">
    <w:name w:val="3EE6CA97CF484487A4EA89E5CD1137D4"/>
  </w:style>
  <w:style w:type="paragraph" w:customStyle="1" w:styleId="DA7EECCA77E04BB2BCC9365131BF2282">
    <w:name w:val="DA7EECCA77E04BB2BCC9365131BF2282"/>
  </w:style>
  <w:style w:type="paragraph" w:customStyle="1" w:styleId="0D2E6F59051844A1AFBA39E96A727086">
    <w:name w:val="0D2E6F59051844A1AFBA39E96A727086"/>
  </w:style>
  <w:style w:type="paragraph" w:customStyle="1" w:styleId="DDEFEEFD664748538661AA610A360D10">
    <w:name w:val="DDEFEEFD664748538661AA610A360D10"/>
  </w:style>
  <w:style w:type="paragraph" w:customStyle="1" w:styleId="FB6CBB746612433790BD6358CF00E307">
    <w:name w:val="FB6CBB746612433790BD6358CF00E307"/>
  </w:style>
  <w:style w:type="paragraph" w:customStyle="1" w:styleId="AC8DFF7D49C044849BA13071C786DCBD">
    <w:name w:val="AC8DFF7D49C044849BA13071C786DCBD"/>
  </w:style>
  <w:style w:type="character" w:styleId="PlaceholderText">
    <w:name w:val="Placeholder Text"/>
    <w:basedOn w:val="DefaultParagraphFont"/>
    <w:uiPriority w:val="99"/>
    <w:unhideWhenUsed/>
    <w:rsid w:val="001D7CE3"/>
    <w:rPr>
      <w:color w:val="808080"/>
    </w:rPr>
  </w:style>
  <w:style w:type="paragraph" w:customStyle="1" w:styleId="0534184694624C80A7527A98A8EA1431">
    <w:name w:val="0534184694624C80A7527A98A8EA1431"/>
    <w:rsid w:val="002E394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 PAGE TYLER 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DBCF800-D627-433A-B228-3E2562426D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.dotx</Template>
  <TotalTime>7499</TotalTime>
  <Pages>5</Pages>
  <Words>899</Words>
  <Characters>5127</Characters>
  <Application>Microsoft Office Word</Application>
  <DocSecurity>0</DocSecurity>
  <Lines>42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Overview</vt:lpstr>
      <vt:lpstr>Preparing for KMM</vt:lpstr>
      <vt:lpstr>    Before you get started here is a list of things to consider</vt:lpstr>
      <vt:lpstr>Preparing Android Studio</vt:lpstr>
      <vt:lpstr>    Download and install Android Studio </vt:lpstr>
      <vt:lpstr>    You are now ready to develop in the iOS environment</vt:lpstr>
    </vt:vector>
  </TitlesOfParts>
  <Company>Chorus Enterprise</Company>
  <LinksUpToDate>false</LinksUpToDate>
  <CharactersWithSpaces>6014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Page Tyler</dc:creator>
  <cp:keywords/>
  <cp:lastModifiedBy>Page Tyler</cp:lastModifiedBy>
  <cp:revision>5</cp:revision>
  <cp:lastPrinted>2006-08-01T17:47:00Z</cp:lastPrinted>
  <dcterms:created xsi:type="dcterms:W3CDTF">2021-02-13T15:40:00Z</dcterms:created>
  <dcterms:modified xsi:type="dcterms:W3CDTF">2021-02-21T19:14:00Z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